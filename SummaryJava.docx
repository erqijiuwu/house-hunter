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1A41F" w14:textId="77777777" w:rsidR="00D1084A" w:rsidRDefault="00FA68DD" w:rsidP="00FA68DD">
      <w:pPr>
        <w:pStyle w:val="Title"/>
        <w:tabs>
          <w:tab w:val="center" w:pos="4320"/>
        </w:tabs>
      </w:pPr>
      <w:r>
        <w:t>SumMARY JAVA</w:t>
      </w:r>
    </w:p>
    <w:p w14:paraId="22A1FD26" w14:textId="77777777" w:rsidR="00D1084A" w:rsidRDefault="00FA68DD">
      <w:pPr>
        <w:pStyle w:val="Date"/>
      </w:pPr>
      <w:r>
        <w:t>2018-12-12</w:t>
      </w:r>
    </w:p>
    <w:p w14:paraId="3B796403" w14:textId="77777777" w:rsidR="00D1084A" w:rsidRDefault="00FA68DD">
      <w:pPr>
        <w:pStyle w:val="Heading1"/>
      </w:pPr>
      <w:r>
        <w:t>Spring Boot</w:t>
      </w:r>
    </w:p>
    <w:p w14:paraId="3AFE8C53" w14:textId="77777777" w:rsidR="00D1084A" w:rsidRDefault="00FA68DD">
      <w:pPr>
        <w:pStyle w:val="Heading2"/>
      </w:pPr>
      <w:r>
        <w:t>Introduction</w:t>
      </w:r>
    </w:p>
    <w:p w14:paraId="525A1FB2" w14:textId="7C27B2BE" w:rsidR="00D1084A" w:rsidRDefault="00FA68DD" w:rsidP="00FA68DD">
      <w:pPr>
        <w:pStyle w:val="ListParagraph"/>
        <w:numPr>
          <w:ilvl w:val="0"/>
          <w:numId w:val="1"/>
        </w:numPr>
      </w:pPr>
      <w:r>
        <w:t>Spring Boot is used to configure the development environment. It</w:t>
      </w:r>
      <w:r w:rsidR="003C2CB3">
        <w:t xml:space="preserve"> provides the dependency jars.</w:t>
      </w:r>
    </w:p>
    <w:p w14:paraId="07665717" w14:textId="4F337231" w:rsidR="003C2CB3" w:rsidRDefault="00674C6B" w:rsidP="00FA68DD">
      <w:pPr>
        <w:pStyle w:val="ListParagraph"/>
        <w:numPr>
          <w:ilvl w:val="0"/>
          <w:numId w:val="1"/>
        </w:numPr>
      </w:pPr>
      <w:r>
        <w:t>Spring Boot JPA: binding the DB table and fields with Java Object.</w:t>
      </w:r>
    </w:p>
    <w:p w14:paraId="667EDDCE" w14:textId="77777777" w:rsidR="00D1084A" w:rsidRDefault="00230612">
      <w:r>
        <w:rPr>
          <w:noProof/>
          <w:lang w:val="en-GB" w:eastAsia="zh-CN"/>
        </w:rPr>
        <w:drawing>
          <wp:inline distT="0" distB="0" distL="0" distR="0" wp14:anchorId="2C10287D" wp14:editId="02EE1888">
            <wp:extent cx="5449824" cy="3657600"/>
            <wp:effectExtent l="0" t="0" r="0" b="0"/>
            <wp:docPr id="2" name="Picture 2" title="Photo of a can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9B58" w14:textId="38A92D14" w:rsidR="00674C6B" w:rsidRDefault="00674C6B" w:rsidP="00674C6B">
      <w:pPr>
        <w:pStyle w:val="Heading1"/>
      </w:pPr>
      <w:r>
        <w:t>SPRING MVC</w:t>
      </w:r>
    </w:p>
    <w:p w14:paraId="294434C5" w14:textId="4D3324FE" w:rsidR="00674C6B" w:rsidRDefault="00674C6B" w:rsidP="00674C6B">
      <w:pPr>
        <w:pStyle w:val="Heading2"/>
      </w:pPr>
      <w:r>
        <w:t>INTRODUCTION</w:t>
      </w:r>
    </w:p>
    <w:p w14:paraId="59FF6F5F" w14:textId="19E3E9F7" w:rsidR="00674C6B" w:rsidRDefault="00674C6B" w:rsidP="00674C6B">
      <w:pPr>
        <w:pStyle w:val="ListParagraph"/>
        <w:numPr>
          <w:ilvl w:val="0"/>
          <w:numId w:val="2"/>
        </w:numPr>
      </w:pPr>
      <w:r>
        <w:t>Provide MVC architecture for Web.</w:t>
      </w:r>
    </w:p>
    <w:p w14:paraId="59DD4D1B" w14:textId="388E1CD4" w:rsidR="00674C6B" w:rsidRDefault="00674C6B" w:rsidP="00674C6B">
      <w:pPr>
        <w:pStyle w:val="ListParagraph"/>
        <w:numPr>
          <w:ilvl w:val="0"/>
          <w:numId w:val="2"/>
        </w:numPr>
      </w:pPr>
      <w:r>
        <w:t>Controller: the client access path</w:t>
      </w:r>
      <w:r w:rsidR="00A00F29">
        <w:t xml:space="preserve"> configuration using annotation</w:t>
      </w:r>
      <w:r>
        <w:t>. And transform the request to POJO.</w:t>
      </w:r>
    </w:p>
    <w:p w14:paraId="4C8160B3" w14:textId="72DAF4B5" w:rsidR="00674C6B" w:rsidRPr="00A00F29" w:rsidRDefault="00674C6B" w:rsidP="00674C6B">
      <w:pPr>
        <w:pStyle w:val="ListParagraph"/>
        <w:numPr>
          <w:ilvl w:val="0"/>
          <w:numId w:val="2"/>
        </w:numPr>
      </w:pPr>
      <w:r>
        <w:lastRenderedPageBreak/>
        <w:t xml:space="preserve">Model: POJO, Repository and JPA, to query and </w:t>
      </w:r>
      <w:r w:rsidR="00A00F29">
        <w:t>persistence</w:t>
      </w:r>
      <w:r w:rsidR="00A00F29">
        <w:rPr>
          <w:lang w:val="en-GB"/>
        </w:rPr>
        <w:t xml:space="preserve"> data.</w:t>
      </w:r>
    </w:p>
    <w:p w14:paraId="5992E152" w14:textId="3EF4C3D0" w:rsidR="00A00F29" w:rsidRPr="00674C6B" w:rsidRDefault="00A00F29" w:rsidP="00674C6B">
      <w:pPr>
        <w:pStyle w:val="ListParagraph"/>
        <w:numPr>
          <w:ilvl w:val="0"/>
          <w:numId w:val="2"/>
        </w:numPr>
      </w:pPr>
      <w:r>
        <w:t>View: response JSON response or html path or view template.</w:t>
      </w:r>
      <w:bookmarkStart w:id="0" w:name="_GoBack"/>
      <w:bookmarkEnd w:id="0"/>
    </w:p>
    <w:sectPr w:rsidR="00A00F29" w:rsidRPr="00674C6B">
      <w:footerReference w:type="default" r:id="rId8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F5545" w14:textId="77777777" w:rsidR="00416CB4" w:rsidRDefault="00416CB4">
      <w:pPr>
        <w:spacing w:line="240" w:lineRule="auto"/>
      </w:pPr>
      <w:r>
        <w:separator/>
      </w:r>
    </w:p>
    <w:p w14:paraId="2B270A90" w14:textId="77777777" w:rsidR="00416CB4" w:rsidRDefault="00416CB4"/>
  </w:endnote>
  <w:endnote w:type="continuationSeparator" w:id="0">
    <w:p w14:paraId="3CDD5ABF" w14:textId="77777777" w:rsidR="00416CB4" w:rsidRDefault="00416CB4">
      <w:pPr>
        <w:spacing w:line="240" w:lineRule="auto"/>
      </w:pPr>
      <w:r>
        <w:continuationSeparator/>
      </w:r>
    </w:p>
    <w:p w14:paraId="12EF2143" w14:textId="77777777" w:rsidR="00416CB4" w:rsidRDefault="00416C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0F3A2E43" w14:textId="77777777" w:rsidR="00D1084A" w:rsidRDefault="0023061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0F29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CE798" w14:textId="77777777" w:rsidR="00416CB4" w:rsidRDefault="00416CB4">
      <w:pPr>
        <w:spacing w:line="240" w:lineRule="auto"/>
      </w:pPr>
      <w:r>
        <w:separator/>
      </w:r>
    </w:p>
    <w:p w14:paraId="2A2DBF4F" w14:textId="77777777" w:rsidR="00416CB4" w:rsidRDefault="00416CB4"/>
  </w:footnote>
  <w:footnote w:type="continuationSeparator" w:id="0">
    <w:p w14:paraId="025564BD" w14:textId="77777777" w:rsidR="00416CB4" w:rsidRDefault="00416CB4">
      <w:pPr>
        <w:spacing w:line="240" w:lineRule="auto"/>
      </w:pPr>
      <w:r>
        <w:continuationSeparator/>
      </w:r>
    </w:p>
    <w:p w14:paraId="2106647A" w14:textId="77777777" w:rsidR="00416CB4" w:rsidRDefault="00416CB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016CB"/>
    <w:multiLevelType w:val="hybridMultilevel"/>
    <w:tmpl w:val="57AC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00C62"/>
    <w:multiLevelType w:val="hybridMultilevel"/>
    <w:tmpl w:val="6CCA0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DD"/>
    <w:rsid w:val="002063CC"/>
    <w:rsid w:val="00230612"/>
    <w:rsid w:val="003C2CB3"/>
    <w:rsid w:val="00416CB4"/>
    <w:rsid w:val="00674C6B"/>
    <w:rsid w:val="00A00F29"/>
    <w:rsid w:val="00D1084A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7C4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ona/Library/Containers/com.microsoft.Word/Data/Library/Caches/1033/TM10002070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37"/>
    <w:rsid w:val="00D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D9ECD7189FA41B89BF696140CBD0B">
    <w:name w:val="1B6D9ECD7189FA41B89BF696140CBD0B"/>
  </w:style>
  <w:style w:type="paragraph" w:customStyle="1" w:styleId="E50DB5B85FB73F4195E4F74E534BDA4D">
    <w:name w:val="E50DB5B85FB73F4195E4F74E534BDA4D"/>
  </w:style>
  <w:style w:type="paragraph" w:customStyle="1" w:styleId="0FF955F33993EF429FEE3778399BF893">
    <w:name w:val="0FF955F33993EF429FEE3778399BF893"/>
  </w:style>
  <w:style w:type="paragraph" w:customStyle="1" w:styleId="AE110D6FB613BC4DA4237ECB4A3822D3">
    <w:name w:val="AE110D6FB613BC4DA4237ECB4A3822D3"/>
  </w:style>
  <w:style w:type="paragraph" w:customStyle="1" w:styleId="E08DBDB71F62E044BA84C3E8C117C1FA">
    <w:name w:val="E08DBDB71F62E044BA84C3E8C117C1FA"/>
  </w:style>
  <w:style w:type="paragraph" w:customStyle="1" w:styleId="5859186EFECEDD40B9582C4AF5570080">
    <w:name w:val="5859186EFECEDD40B9582C4AF5570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12</TotalTime>
  <Pages>2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cp:keywords/>
  <dc:description/>
  <cp:lastModifiedBy>Yang WANG</cp:lastModifiedBy>
  <cp:revision>3</cp:revision>
  <dcterms:created xsi:type="dcterms:W3CDTF">2018-12-29T02:55:00Z</dcterms:created>
  <dcterms:modified xsi:type="dcterms:W3CDTF">2018-12-29T03:42:00Z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